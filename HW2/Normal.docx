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9C" w:rsidRDefault="00A325C0">
      <w:bookmarkStart w:id="0" w:name="_GoBack"/>
      <w:r>
        <w:rPr>
          <w:noProof/>
        </w:rPr>
        <w:drawing>
          <wp:inline distT="0" distB="0" distL="0" distR="0" wp14:anchorId="3FA900E9" wp14:editId="118C103A">
            <wp:extent cx="8508856" cy="5000771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5710" cy="50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1C9C" w:rsidSect="00A325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33"/>
    <w:rsid w:val="001E32D5"/>
    <w:rsid w:val="002F5F37"/>
    <w:rsid w:val="003F53E9"/>
    <w:rsid w:val="006B1C9C"/>
    <w:rsid w:val="00894675"/>
    <w:rsid w:val="008D495A"/>
    <w:rsid w:val="00A325C0"/>
    <w:rsid w:val="00A8220C"/>
    <w:rsid w:val="00BF6725"/>
    <w:rsid w:val="00DB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F0A95C-A2BC-E84A-9D01-F8311BE9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5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Normal.docx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jasongraalum@galois.com</dc:creator>
  <cp:keywords/>
  <dc:description/>
  <cp:lastModifiedBy>jasongraalum@galois.com</cp:lastModifiedBy>
  <cp:revision>1</cp:revision>
  <cp:lastPrinted>2019-01-27T23:20:00Z</cp:lastPrinted>
  <dcterms:created xsi:type="dcterms:W3CDTF">2018-09-27T20:58:00Z</dcterms:created>
  <dcterms:modified xsi:type="dcterms:W3CDTF">2019-01-28T02:23:00Z</dcterms:modified>
</cp:coreProperties>
</file>